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E4" w:rsidRDefault="00F001A2">
      <w:pPr>
        <w:pStyle w:val="Title"/>
      </w:pPr>
      <w:sdt>
        <w:sdtPr>
          <w:alias w:val="Company Name"/>
          <w:tag w:val=""/>
          <w:id w:val="1501239775"/>
          <w:placeholder>
            <w:docPart w:val="27C7DFA72A204CC7922FFCA833EFB9A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A3923">
            <w:rPr>
              <w:lang w:val="en-GB"/>
            </w:rPr>
            <w:t>Pusat pengembangan pribadi</w:t>
          </w:r>
        </w:sdtContent>
      </w:sdt>
    </w:p>
    <w:sdt>
      <w:sdtPr>
        <w:id w:val="474871628"/>
        <w:placeholder>
          <w:docPart w:val="F5C1094E792F415B98E7E8BF8D5D26CA"/>
        </w:placeholder>
        <w:date>
          <w:dateFormat w:val="MMMM d, yyyy"/>
          <w:lid w:val="en-US"/>
          <w:storeMappedDataAs w:val="dateTime"/>
          <w:calendar w:val="gregorian"/>
        </w:date>
      </w:sdtPr>
      <w:sdtContent>
        <w:p w:rsidR="00DE7AE4" w:rsidRDefault="00BA3923">
          <w:pPr>
            <w:pStyle w:val="Subtitle"/>
          </w:pPr>
          <w:r>
            <w:t>UKDW</w:t>
          </w:r>
        </w:p>
      </w:sdtContent>
    </w:sdt>
    <w:p w:rsidR="00DE7AE4" w:rsidRPr="00BA3923" w:rsidRDefault="00620E84">
      <w:pPr>
        <w:pStyle w:val="InvoiceHeading"/>
        <w:rPr>
          <w:rFonts w:ascii="Calibri" w:hAnsi="Calibri"/>
          <w:sz w:val="24"/>
          <w:szCs w:val="24"/>
        </w:rPr>
      </w:pPr>
      <w:r w:rsidRPr="00BA3923">
        <w:rPr>
          <w:rFonts w:ascii="Calibri" w:hAnsi="Calibri"/>
          <w:sz w:val="24"/>
          <w:szCs w:val="24"/>
        </w:rPr>
        <w:t>requirement</w:t>
      </w:r>
    </w:p>
    <w:p w:rsidR="00DE7AE4" w:rsidRPr="00BA3923" w:rsidRDefault="00BA3923" w:rsidP="00BA392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A3923">
        <w:rPr>
          <w:rFonts w:ascii="Calibri" w:hAnsi="Calibri"/>
          <w:sz w:val="24"/>
          <w:szCs w:val="24"/>
        </w:rPr>
        <w:t>Website untuk informasi dan publikasi ke umum ( system CRUD )</w:t>
      </w:r>
    </w:p>
    <w:p w:rsidR="00BA3923" w:rsidRPr="00BA3923" w:rsidRDefault="00BA3923" w:rsidP="00BA392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A3923">
        <w:rPr>
          <w:rFonts w:ascii="Calibri" w:hAnsi="Calibri"/>
          <w:sz w:val="24"/>
          <w:szCs w:val="24"/>
        </w:rPr>
        <w:t>Sistem Login sebaiknya ada</w:t>
      </w:r>
    </w:p>
    <w:p w:rsidR="00BA3923" w:rsidRPr="00BA3923" w:rsidRDefault="00BA3923" w:rsidP="00BA392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A3923">
        <w:rPr>
          <w:rFonts w:ascii="Calibri" w:hAnsi="Calibri"/>
          <w:sz w:val="24"/>
          <w:szCs w:val="24"/>
        </w:rPr>
        <w:t>Dapat share artikel medsos</w:t>
      </w:r>
    </w:p>
    <w:p w:rsidR="00BA3923" w:rsidRPr="00BA3923" w:rsidRDefault="00BA3923" w:rsidP="00BA392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A3923">
        <w:rPr>
          <w:rFonts w:ascii="Calibri" w:hAnsi="Calibri"/>
          <w:sz w:val="24"/>
          <w:szCs w:val="24"/>
        </w:rPr>
        <w:t>Website dengan warna pastel. Perpaduan dari warna hijau (pesawat Citilink), Biru, dan Kuning cerah</w:t>
      </w:r>
    </w:p>
    <w:p w:rsidR="00BA3923" w:rsidRPr="00BA3923" w:rsidRDefault="00BA3923" w:rsidP="00BA392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A3923">
        <w:rPr>
          <w:rFonts w:ascii="Calibri" w:hAnsi="Calibri"/>
          <w:sz w:val="24"/>
          <w:szCs w:val="24"/>
        </w:rPr>
        <w:t>Background gambar yang hidup, seperti tanaman, air terjun, dan kalua bias diberi animasi gambar bergerak</w:t>
      </w:r>
    </w:p>
    <w:p w:rsidR="00BA3923" w:rsidRPr="00BA3923" w:rsidRDefault="00BA3923" w:rsidP="00BA392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A3923">
        <w:rPr>
          <w:rFonts w:ascii="Calibri" w:hAnsi="Calibri"/>
          <w:sz w:val="24"/>
          <w:szCs w:val="24"/>
        </w:rPr>
        <w:t>Header website seperti pada desain Ega, ditambahkan moto “anda dilayani supaya anda dapat melayani”. Dibawah tulisan PPP diberi tulisan “ The c</w:t>
      </w:r>
      <w:bookmarkStart w:id="0" w:name="_GoBack"/>
      <w:bookmarkEnd w:id="0"/>
      <w:r w:rsidRPr="00BA3923">
        <w:rPr>
          <w:rFonts w:ascii="Calibri" w:hAnsi="Calibri"/>
          <w:sz w:val="24"/>
          <w:szCs w:val="24"/>
        </w:rPr>
        <w:t>enter for the development of the people”</w:t>
      </w:r>
    </w:p>
    <w:p w:rsidR="00BA3923" w:rsidRPr="00BA3923" w:rsidRDefault="00BA3923" w:rsidP="00BA392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A3923">
        <w:rPr>
          <w:rFonts w:ascii="Calibri" w:hAnsi="Calibri"/>
          <w:sz w:val="24"/>
          <w:szCs w:val="24"/>
        </w:rPr>
        <w:t>Informassi kontak ada pada footer</w:t>
      </w:r>
    </w:p>
    <w:p w:rsidR="00BA3923" w:rsidRPr="00BA3923" w:rsidRDefault="00BA3923" w:rsidP="00BA392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A3923">
        <w:rPr>
          <w:rFonts w:ascii="Calibri" w:hAnsi="Calibri"/>
          <w:sz w:val="24"/>
          <w:szCs w:val="24"/>
        </w:rPr>
        <w:t>Website jangan monoton untuk warnanya. Bias juga dimainkan pattern utk background</w:t>
      </w:r>
    </w:p>
    <w:p w:rsidR="00BA3923" w:rsidRPr="00BA3923" w:rsidRDefault="00BA3923" w:rsidP="00BA392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A3923">
        <w:rPr>
          <w:rFonts w:ascii="Calibri" w:hAnsi="Calibri"/>
          <w:sz w:val="24"/>
          <w:szCs w:val="24"/>
        </w:rPr>
        <w:t xml:space="preserve">Fungsi –fungsi tambahan monggo terserah aja yang mungkin bias dibuat dan difungsikan untuk PPP. </w:t>
      </w:r>
    </w:p>
    <w:p w:rsidR="00BA3923" w:rsidRDefault="00BA3923">
      <w:pPr>
        <w:pStyle w:val="Closing"/>
      </w:pPr>
      <w:r>
        <w:t xml:space="preserve">Requirement dari PPP itu aja, untuk document photo, artikel dll minta ke ryan ya. Deadline tgl 15 maret PPP mau ngasihnya. TKS. </w:t>
      </w:r>
    </w:p>
    <w:p w:rsidR="00DE7AE4" w:rsidRDefault="00BA3923">
      <w:pPr>
        <w:pStyle w:val="Closing"/>
      </w:pPr>
      <w:r>
        <w:t>Ryan</w:t>
      </w:r>
    </w:p>
    <w:sectPr w:rsidR="00DE7AE4">
      <w:footerReference w:type="default" r:id="rId8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CEB" w:rsidRDefault="00393CEB">
      <w:pPr>
        <w:spacing w:after="0"/>
      </w:pPr>
      <w:r>
        <w:separator/>
      </w:r>
    </w:p>
  </w:endnote>
  <w:endnote w:type="continuationSeparator" w:id="0">
    <w:p w:rsidR="00393CEB" w:rsidRDefault="00393C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AE4" w:rsidRDefault="00F001A2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7AE4" w:rsidRDefault="00F001A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DE7AE4" w:rsidRDefault="00F001A2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CEB" w:rsidRDefault="00393CEB">
      <w:pPr>
        <w:spacing w:after="0"/>
      </w:pPr>
      <w:r>
        <w:separator/>
      </w:r>
    </w:p>
  </w:footnote>
  <w:footnote w:type="continuationSeparator" w:id="0">
    <w:p w:rsidR="00393CEB" w:rsidRDefault="00393C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BC44C1"/>
    <w:multiLevelType w:val="hybridMultilevel"/>
    <w:tmpl w:val="C762A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84"/>
    <w:rsid w:val="00393CEB"/>
    <w:rsid w:val="005D79E0"/>
    <w:rsid w:val="00620E84"/>
    <w:rsid w:val="00BA3923"/>
    <w:rsid w:val="00DE7AE4"/>
    <w:rsid w:val="00F0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9B7CB"/>
  <w15:chartTrackingRefBased/>
  <w15:docId w15:val="{0793DF89-5027-4DF7-9338-F44A195F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paragraph" w:styleId="ListParagraph">
    <w:name w:val="List Paragraph"/>
    <w:basedOn w:val="Normal"/>
    <w:uiPriority w:val="34"/>
    <w:unhideWhenUsed/>
    <w:qFormat/>
    <w:rsid w:val="00BA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anes%20Ryan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C7DFA72A204CC7922FFCA833EFB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9072C-103A-4833-B41E-61388F54A5C3}"/>
      </w:docPartPr>
      <w:docPartBody>
        <w:p w:rsidR="001A6560" w:rsidRDefault="001A6560">
          <w:pPr>
            <w:pStyle w:val="27C7DFA72A204CC7922FFCA833EFB9A6"/>
          </w:pPr>
          <w:r>
            <w:t>[Your Company]</w:t>
          </w:r>
        </w:p>
      </w:docPartBody>
    </w:docPart>
    <w:docPart>
      <w:docPartPr>
        <w:name w:val="F5C1094E792F415B98E7E8BF8D5D2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50256-893E-48BA-984B-1B40DE6D6200}"/>
      </w:docPartPr>
      <w:docPartBody>
        <w:p w:rsidR="001A6560" w:rsidRDefault="001A6560">
          <w:pPr>
            <w:pStyle w:val="F5C1094E792F415B98E7E8BF8D5D26CA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60"/>
    <w:rsid w:val="001A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7DFA72A204CC7922FFCA833EFB9A6">
    <w:name w:val="27C7DFA72A204CC7922FFCA833EFB9A6"/>
  </w:style>
  <w:style w:type="paragraph" w:customStyle="1" w:styleId="F5C1094E792F415B98E7E8BF8D5D26CA">
    <w:name w:val="F5C1094E792F415B98E7E8BF8D5D26CA"/>
  </w:style>
  <w:style w:type="paragraph" w:customStyle="1" w:styleId="946B78832F594263932D68DB5617416D">
    <w:name w:val="946B78832F594263932D68DB5617416D"/>
  </w:style>
  <w:style w:type="paragraph" w:customStyle="1" w:styleId="C94659B078A44A7AA3FA27F2154DC3FD">
    <w:name w:val="C94659B078A44A7AA3FA27F2154DC3FD"/>
  </w:style>
  <w:style w:type="paragraph" w:customStyle="1" w:styleId="BFF795B202324442B6584305AFAC8C11">
    <w:name w:val="BFF795B202324442B6584305AFAC8C11"/>
  </w:style>
  <w:style w:type="paragraph" w:customStyle="1" w:styleId="37AA1EF2647D4909ADE764ABFDF9FCE7">
    <w:name w:val="37AA1EF2647D4909ADE764ABFDF9FCE7"/>
  </w:style>
  <w:style w:type="paragraph" w:customStyle="1" w:styleId="2983938CD6E7466C85D853D6AC7B0750">
    <w:name w:val="2983938CD6E7466C85D853D6AC7B0750"/>
  </w:style>
  <w:style w:type="paragraph" w:customStyle="1" w:styleId="308F5A7434ED49DBB835E1984CCBFC97">
    <w:name w:val="308F5A7434ED49DBB835E1984CCBFC97"/>
  </w:style>
  <w:style w:type="paragraph" w:customStyle="1" w:styleId="219AE71DB1154FF9B90A53A5AF5A9093">
    <w:name w:val="219AE71DB1154FF9B90A53A5AF5A9093"/>
  </w:style>
  <w:style w:type="paragraph" w:customStyle="1" w:styleId="B36BA6B163C54A5DA07DFCDEF883D774">
    <w:name w:val="B36BA6B163C54A5DA07DFCDEF883D774"/>
  </w:style>
  <w:style w:type="paragraph" w:customStyle="1" w:styleId="154C6BEF55594519B9A2EF02ADD2A7C7">
    <w:name w:val="154C6BEF55594519B9A2EF02ADD2A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</Template>
  <TotalTime>24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Pusat pengembangan pribadi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Ryan</dc:creator>
  <cp:keywords/>
  <dc:description/>
  <cp:lastModifiedBy>Yohanes Ryan</cp:lastModifiedBy>
  <cp:revision>1</cp:revision>
  <dcterms:created xsi:type="dcterms:W3CDTF">2016-03-04T02:18:00Z</dcterms:created>
  <dcterms:modified xsi:type="dcterms:W3CDTF">2016-03-04T10:02:00Z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